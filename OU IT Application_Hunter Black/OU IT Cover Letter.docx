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Your Name"/>
        <w:tag w:val=""/>
        <w:id w:val="1246310863"/>
        <w:placeholder>
          <w:docPart w:val="8B41D3375C4D4EEFBF2E3DC449622D2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1305B5" w:rsidRDefault="001B5F69">
          <w:pPr>
            <w:pStyle w:val="Title"/>
          </w:pPr>
          <w:r>
            <w:t>Hunter Black</w:t>
          </w:r>
        </w:p>
      </w:sdtContent>
    </w:sdt>
    <w:p w:rsidR="001305B5" w:rsidRDefault="00834D30">
      <w:sdt>
        <w:sdtPr>
          <w:alias w:val="Address"/>
          <w:tag w:val=""/>
          <w:id w:val="-593780209"/>
          <w:placeholder>
            <w:docPart w:val="2CD8E6697CF442FEB9FDA0E1D2384D8D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1B5F69">
            <w:t>2657 Classens Blvd #110-C, Norman, OK, 73071</w:t>
          </w:r>
        </w:sdtContent>
      </w:sdt>
      <w:r w:rsidR="00CC38A6">
        <w:t> | </w:t>
      </w:r>
      <w:sdt>
        <w:sdtPr>
          <w:alias w:val="Telephone"/>
          <w:tag w:val=""/>
          <w:id w:val="-1416317146"/>
          <w:placeholder>
            <w:docPart w:val="70C696C20FA0465BA79C71BDDAF864D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B5F69">
            <w:t>8175048660</w:t>
          </w:r>
        </w:sdtContent>
      </w:sdt>
      <w:r w:rsidR="00CC38A6">
        <w:t> | </w:t>
      </w:r>
      <w:r w:rsidR="001B5F69">
        <w:t>huntergblack@gmail.com</w:t>
      </w:r>
    </w:p>
    <w:sdt>
      <w:sdtPr>
        <w:id w:val="-352877473"/>
        <w:placeholder>
          <w:docPart w:val="23727244A28F4CA6B4767BFBD41C5C3A"/>
        </w:placeholder>
        <w:date w:fullDate="2016-07-29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1305B5" w:rsidRDefault="001B5F69">
          <w:pPr>
            <w:pStyle w:val="Date"/>
          </w:pPr>
          <w:r>
            <w:t>July 29, 2016</w:t>
          </w:r>
        </w:p>
      </w:sdtContent>
    </w:sdt>
    <w:p w:rsidR="001305B5" w:rsidRDefault="00CC38A6">
      <w:pPr>
        <w:pStyle w:val="Salutation"/>
      </w:pPr>
      <w:r>
        <w:t xml:space="preserve">Dear </w:t>
      </w:r>
      <w:r w:rsidR="001B5F69">
        <w:t>OU IT</w:t>
      </w:r>
      <w:r>
        <w:t>:</w:t>
      </w:r>
    </w:p>
    <w:p w:rsidR="001305B5" w:rsidRDefault="001B5F69">
      <w:r>
        <w:t xml:space="preserve">I am writing in regards to the email I received about job listing number 162015, OU IT Community Experience Specialist for the Fall Semester. I am extremely interested in acquiring a position on the OU IT team. I believe that I would be an excellent fit for this position due to my 3 ½ years customer experience working as a cashier. </w:t>
      </w:r>
    </w:p>
    <w:p w:rsidR="001305B5" w:rsidRDefault="001B5F69">
      <w:r>
        <w:t>In addition to my experience in customer service, I have an extensive knowledge of both computer hardware and software</w:t>
      </w:r>
      <w:r w:rsidR="008F4102">
        <w:t>, and am currently enrolled and on route to obtaining a degree in computer science. I have obtained varying levels of programming skills in Java as well as HTML, and am well learned in both Windows and Apple products.</w:t>
      </w:r>
      <w:r w:rsidR="006B733B">
        <w:t xml:space="preserve"> I also have a working knowledge of desktop pc hardware after building my own personal desktop this past year.</w:t>
      </w:r>
      <w:bookmarkStart w:id="0" w:name="_GoBack"/>
      <w:bookmarkEnd w:id="0"/>
    </w:p>
    <w:p w:rsidR="001305B5" w:rsidRDefault="008F4102">
      <w:r>
        <w:t>After watching the attached video sent with the email regarding the position, my desire</w:t>
      </w:r>
      <w:r w:rsidR="007F1E22">
        <w:t xml:space="preserve"> to work with the team at OU IT grew even more. I have always had a passion for technology, and to be able to utilize that passion with other people who share my interests is something that interests me greatly.</w:t>
      </w:r>
    </w:p>
    <w:p w:rsidR="007F1E22" w:rsidRDefault="007F1E22">
      <w:r>
        <w:t xml:space="preserve">Attached is my resume, which I hope can further explain my appropriate skills for this position. I look forward to hearing a response. You can contact me at </w:t>
      </w:r>
      <w:hyperlink r:id="rId10" w:history="1">
        <w:r w:rsidRPr="00BE58AC">
          <w:rPr>
            <w:rStyle w:val="Hyperlink"/>
          </w:rPr>
          <w:t>huntergblack@gmail.com</w:t>
        </w:r>
      </w:hyperlink>
      <w:r>
        <w:t xml:space="preserve"> or by phone at (817-504-8660). Thank you for your consideration. </w:t>
      </w:r>
    </w:p>
    <w:p w:rsidR="001305B5" w:rsidRDefault="00CC38A6">
      <w:pPr>
        <w:pStyle w:val="Closing"/>
      </w:pPr>
      <w:r>
        <w:t>Sincerely,</w:t>
      </w:r>
    </w:p>
    <w:sdt>
      <w:sdtPr>
        <w:alias w:val="Your Name"/>
        <w:tag w:val=""/>
        <w:id w:val="875813424"/>
        <w:placeholder>
          <w:docPart w:val="8B41D3375C4D4EEFBF2E3DC449622D2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1305B5" w:rsidRDefault="001B5F69">
          <w:pPr>
            <w:pStyle w:val="Signature"/>
          </w:pPr>
          <w:r>
            <w:t>Hunter Black</w:t>
          </w:r>
        </w:p>
      </w:sdtContent>
    </w:sdt>
    <w:sectPr w:rsidR="001305B5">
      <w:footerReference w:type="default" r:id="rId11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D30" w:rsidRDefault="00834D30">
      <w:r>
        <w:separator/>
      </w:r>
    </w:p>
    <w:p w:rsidR="00834D30" w:rsidRDefault="00834D30"/>
  </w:endnote>
  <w:endnote w:type="continuationSeparator" w:id="0">
    <w:p w:rsidR="00834D30" w:rsidRDefault="00834D30">
      <w:r>
        <w:continuationSeparator/>
      </w:r>
    </w:p>
    <w:p w:rsidR="00834D30" w:rsidRDefault="00834D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5B5" w:rsidRDefault="00CC38A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D30" w:rsidRDefault="00834D30">
      <w:r>
        <w:separator/>
      </w:r>
    </w:p>
    <w:p w:rsidR="00834D30" w:rsidRDefault="00834D30"/>
  </w:footnote>
  <w:footnote w:type="continuationSeparator" w:id="0">
    <w:p w:rsidR="00834D30" w:rsidRDefault="00834D30">
      <w:r>
        <w:continuationSeparator/>
      </w:r>
    </w:p>
    <w:p w:rsidR="00834D30" w:rsidRDefault="00834D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69"/>
    <w:rsid w:val="001305B5"/>
    <w:rsid w:val="001B5F69"/>
    <w:rsid w:val="006B733B"/>
    <w:rsid w:val="007F1E22"/>
    <w:rsid w:val="00834D30"/>
    <w:rsid w:val="008F4102"/>
    <w:rsid w:val="00C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DB0A"/>
  <w15:chartTrackingRefBased/>
  <w15:docId w15:val="{E9F7FFFB-F4B7-43EE-B401-71CCC6D1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7F1E22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huntergblack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terPC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41D3375C4D4EEFBF2E3DC449622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3008B-ED13-4BFA-A0DD-E63CDB90FB5B}"/>
      </w:docPartPr>
      <w:docPartBody>
        <w:p w:rsidR="00D84E0D" w:rsidRDefault="00BD3DF0">
          <w:pPr>
            <w:pStyle w:val="8B41D3375C4D4EEFBF2E3DC449622D28"/>
          </w:pPr>
          <w:r>
            <w:t>[Your Name]</w:t>
          </w:r>
        </w:p>
      </w:docPartBody>
    </w:docPart>
    <w:docPart>
      <w:docPartPr>
        <w:name w:val="2CD8E6697CF442FEB9FDA0E1D2384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B82-74FA-40C4-A4E1-C41F2EBFD237}"/>
      </w:docPartPr>
      <w:docPartBody>
        <w:p w:rsidR="00D84E0D" w:rsidRDefault="00BD3DF0">
          <w:pPr>
            <w:pStyle w:val="2CD8E6697CF442FEB9FDA0E1D2384D8D"/>
          </w:pPr>
          <w:r>
            <w:t>[Address, City, ST  ZIP Code]</w:t>
          </w:r>
        </w:p>
      </w:docPartBody>
    </w:docPart>
    <w:docPart>
      <w:docPartPr>
        <w:name w:val="70C696C20FA0465BA79C71BDDAF8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D1CFF-EEF0-42E0-A493-D46619667694}"/>
      </w:docPartPr>
      <w:docPartBody>
        <w:p w:rsidR="00D84E0D" w:rsidRDefault="00BD3DF0">
          <w:pPr>
            <w:pStyle w:val="70C696C20FA0465BA79C71BDDAF864DE"/>
          </w:pPr>
          <w:r>
            <w:t>[Telephone]</w:t>
          </w:r>
        </w:p>
      </w:docPartBody>
    </w:docPart>
    <w:docPart>
      <w:docPartPr>
        <w:name w:val="23727244A28F4CA6B4767BFBD41C5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7775D-22B0-4DE0-A7A5-90C1EBD26821}"/>
      </w:docPartPr>
      <w:docPartBody>
        <w:p w:rsidR="00D84E0D" w:rsidRDefault="00BD3DF0">
          <w:pPr>
            <w:pStyle w:val="23727244A28F4CA6B4767BFBD41C5C3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F0"/>
    <w:rsid w:val="00BD3DF0"/>
    <w:rsid w:val="00D30853"/>
    <w:rsid w:val="00D8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1D3375C4D4EEFBF2E3DC449622D28">
    <w:name w:val="8B41D3375C4D4EEFBF2E3DC449622D28"/>
  </w:style>
  <w:style w:type="paragraph" w:customStyle="1" w:styleId="2CD8E6697CF442FEB9FDA0E1D2384D8D">
    <w:name w:val="2CD8E6697CF442FEB9FDA0E1D2384D8D"/>
  </w:style>
  <w:style w:type="paragraph" w:customStyle="1" w:styleId="70C696C20FA0465BA79C71BDDAF864DE">
    <w:name w:val="70C696C20FA0465BA79C71BDDAF864DE"/>
  </w:style>
  <w:style w:type="paragraph" w:customStyle="1" w:styleId="1313D48A989B4DB1A69C192D1A9B16E2">
    <w:name w:val="1313D48A989B4DB1A69C192D1A9B16E2"/>
  </w:style>
  <w:style w:type="paragraph" w:customStyle="1" w:styleId="23727244A28F4CA6B4767BFBD41C5C3A">
    <w:name w:val="23727244A28F4CA6B4767BFBD41C5C3A"/>
  </w:style>
  <w:style w:type="paragraph" w:customStyle="1" w:styleId="5EE09ED6FE2643888DE483A4AE2F57E6">
    <w:name w:val="5EE09ED6FE2643888DE483A4AE2F57E6"/>
  </w:style>
  <w:style w:type="paragraph" w:customStyle="1" w:styleId="BF76E311563E4961BAC913669E061717">
    <w:name w:val="BF76E311563E4961BAC913669E0617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2657 Classens Blvd #110-C, Norman, OK, 73071</CompanyAddress>
  <CompanyPhone>8175048660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50F79-98C8-41E3-9000-4E4813996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Hunter Black</dc:creator>
  <cp:keywords/>
  <cp:lastModifiedBy>HunterPC</cp:lastModifiedBy>
  <cp:revision>2</cp:revision>
  <dcterms:created xsi:type="dcterms:W3CDTF">2016-07-29T16:55:00Z</dcterms:created>
  <dcterms:modified xsi:type="dcterms:W3CDTF">2016-08-03T17:09:00Z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